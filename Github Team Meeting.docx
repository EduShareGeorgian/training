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E8" w:rsidRDefault="00524F78">
      <w:pPr>
        <w:pStyle w:val="Heading1"/>
      </w:pPr>
      <w:r>
        <w:t xml:space="preserve">Github </w:t>
      </w:r>
      <w:sdt>
        <w:sdtPr>
          <w:id w:val="381209846"/>
          <w:placeholder>
            <w:docPart w:val="542C9C66461144E985E21C3F3575FAFF"/>
          </w:placeholder>
          <w:showingPlcHdr/>
          <w15:appearance w15:val="hidden"/>
        </w:sdtPr>
        <w:sdtEndPr/>
        <w:sdtContent>
          <w:r w:rsidR="00901730">
            <w:t>Team Meeting</w:t>
          </w:r>
        </w:sdtContent>
      </w:sdt>
    </w:p>
    <w:p w:rsidR="00607EE8" w:rsidRDefault="00901730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05675763"/>
          <w:placeholder>
            <w:docPart w:val="1D77CE761511431CA4B4DE842C9E05A0"/>
          </w:placeholder>
          <w:date w:fullDate="2017-03-08T12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CB49D2">
            <w:t>3/8/2017 12:00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B16AE7B53BB04E82971462CC929D7402"/>
          </w:placeholder>
          <w15:appearance w15:val="hidden"/>
        </w:sdtPr>
        <w:sdtEndPr/>
        <w:sdtContent>
          <w:r w:rsidR="00CB49D2">
            <w:t>E002</w:t>
          </w:r>
        </w:sdtContent>
      </w:sdt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5395"/>
        <w:gridCol w:w="5395"/>
      </w:tblGrid>
      <w:tr w:rsidR="00607EE8">
        <w:tc>
          <w:tcPr>
            <w:tcW w:w="5400" w:type="dxa"/>
            <w:tcBorders>
              <w:right w:val="single" w:sz="8" w:space="0" w:color="A5B592" w:themeColor="accent1"/>
            </w:tcBorders>
          </w:tcPr>
          <w:tbl>
            <w:tblPr>
              <w:tblW w:w="5335" w:type="dxa"/>
              <w:tblInd w:w="1" w:type="dxa"/>
              <w:tblBorders>
                <w:left w:val="single" w:sz="4" w:space="0" w:color="F3A447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400"/>
              <w:gridCol w:w="2935"/>
            </w:tblGrid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773F2A4A8CB045AEB62CA5E4951EE492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CB49D2" w:rsidP="00CB49D2">
                      <w:pPr>
                        <w:spacing w:after="0"/>
                      </w:pPr>
                      <w:r>
                        <w:t>Mike Westbrooke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4A3DD54982E648B0A3B709B3D6928A7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CB49D2" w:rsidP="00CB49D2">
                      <w:pPr>
                        <w:spacing w:after="0"/>
                      </w:pPr>
                      <w:r>
                        <w:t>Training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7FDE51BC735C415EBB0DDCF7953BDF7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901730">
                      <w:pPr>
                        <w:spacing w:after="0"/>
                      </w:pPr>
                      <w:r>
                        <w:t>[Facilitator]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B60AF76BA35A4E8B984758EA92CDA768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935" w:type="dxa"/>
                      <w:tcBorders>
                        <w:right w:val="nil"/>
                      </w:tcBorders>
                    </w:tcPr>
                    <w:p w:rsidR="00607EE8" w:rsidRDefault="00901730">
                      <w:pPr>
                        <w:spacing w:after="0"/>
                      </w:pPr>
                      <w:r>
                        <w:t>[Note taker]</w:t>
                      </w:r>
                    </w:p>
                  </w:tc>
                </w:sdtContent>
              </w:sdt>
            </w:tr>
            <w:tr w:rsidR="00607EE8">
              <w:tc>
                <w:tcPr>
                  <w:tcW w:w="2400" w:type="dxa"/>
                  <w:tcBorders>
                    <w:left w:val="nil"/>
                  </w:tcBorders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tcBorders>
                    <w:right w:val="nil"/>
                  </w:tcBorders>
                </w:tcPr>
                <w:sdt>
                  <w:sdtPr>
                    <w:id w:val="-90628238"/>
                    <w:placeholder>
                      <w:docPart w:val="AE915E8B024B4DD4A7505F78910C1DE5"/>
                    </w:placeholder>
                    <w:showingPlcHdr/>
                    <w15:appearance w15:val="hidden"/>
                  </w:sdtPr>
                  <w:sdtEndPr/>
                  <w:sdtContent>
                    <w:p w:rsidR="00607EE8" w:rsidRDefault="00901730">
                      <w:pPr>
                        <w:spacing w:after="0"/>
                      </w:pPr>
                      <w:r>
                        <w:t>[Timekeeper]</w:t>
                      </w:r>
                    </w:p>
                  </w:sdtContent>
                </w:sdt>
              </w:tc>
            </w:tr>
          </w:tbl>
          <w:p w:rsidR="00607EE8" w:rsidRDefault="00607EE8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 w:themeColor="accent1"/>
            </w:tcBorders>
          </w:tcPr>
          <w:p w:rsidR="00607EE8" w:rsidRDefault="00901730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D2864285ECB2403595EC37CDD58E2730"/>
                </w:placeholder>
                <w:showingPlcHdr/>
                <w15:appearance w15:val="hidden"/>
              </w:sdtPr>
              <w:sdtEndPr/>
              <w:sdtContent>
                <w:r>
                  <w:t>[Attendees]</w:t>
                </w:r>
              </w:sdtContent>
            </w:sdt>
          </w:p>
          <w:p w:rsidR="00607EE8" w:rsidRDefault="00901730">
            <w:pPr>
              <w:spacing w:after="0"/>
            </w:pPr>
            <w:r>
              <w:t xml:space="preserve">Please read </w:t>
            </w:r>
            <w:sdt>
              <w:sdtPr>
                <w:id w:val="55895789"/>
                <w:placeholder>
                  <w:docPart w:val="ACFF8C67A787475CA6ADC115FB6203CD"/>
                </w:placeholder>
                <w:showingPlcHdr/>
                <w15:appearance w15:val="hidden"/>
              </w:sdtPr>
              <w:sdtEndPr/>
              <w:sdtContent>
                <w:r>
                  <w:t>[Please read]</w:t>
                </w:r>
              </w:sdtContent>
            </w:sdt>
          </w:p>
          <w:p w:rsidR="00607EE8" w:rsidRDefault="00901730">
            <w:pPr>
              <w:spacing w:after="0"/>
            </w:pPr>
            <w:r>
              <w:t xml:space="preserve">Please bring </w:t>
            </w:r>
            <w:sdt>
              <w:sdtPr>
                <w:id w:val="-1976213528"/>
                <w:placeholder>
                  <w:docPart w:val="0EC7F954866B4E4D85EE796E2CBC64F3"/>
                </w:placeholder>
                <w:showingPlcHdr/>
                <w15:appearance w15:val="hidden"/>
              </w:sdtPr>
              <w:sdtEndPr/>
              <w:sdtContent>
                <w:r>
                  <w:t>[Please bring]</w:t>
                </w:r>
              </w:sdtContent>
            </w:sdt>
          </w:p>
        </w:tc>
      </w:tr>
    </w:tbl>
    <w:p w:rsidR="00607EE8" w:rsidRDefault="00901730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607EE8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607EE8">
              <w:tc>
                <w:tcPr>
                  <w:tcW w:w="6660" w:type="dxa"/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:rsidR="00607EE8" w:rsidRDefault="00901730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07EE8" w:rsidRDefault="00607EE8">
            <w:pPr>
              <w:pStyle w:val="Heading3"/>
              <w:spacing w:after="0"/>
            </w:pPr>
          </w:p>
        </w:tc>
      </w:tr>
      <w:tr w:rsidR="00607EE8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607EE8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Pull Requests</w:t>
                      </w:r>
                    </w:p>
                  </w:tc>
                </w:sdtContent>
              </w:sdt>
              <w:sdt>
                <w:sdtPr>
                  <w:id w:val="416301333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478045287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Squashing Commits</w:t>
                      </w:r>
                    </w:p>
                  </w:tc>
                </w:sdtContent>
              </w:sdt>
              <w:sdt>
                <w:sdtPr>
                  <w:id w:val="-1036039328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79668635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5D18FF" w:rsidP="005D18FF">
                      <w:pPr>
                        <w:spacing w:after="0"/>
                      </w:pPr>
                      <w:r>
                        <w:t>Stashing/Pop</w:t>
                      </w:r>
                    </w:p>
                  </w:tc>
                </w:sdtContent>
              </w:sdt>
              <w:sdt>
                <w:sdtPr>
                  <w:id w:val="1686715925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7831273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518597841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5789670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3A1176" w:rsidP="003A1176">
                      <w:pPr>
                        <w:spacing w:after="0"/>
                      </w:pPr>
                      <w:r>
                        <w:t>Tagging</w:t>
                      </w:r>
                    </w:p>
                  </w:tc>
                </w:sdtContent>
              </w:sdt>
              <w:sdt>
                <w:sdtPr>
                  <w:id w:val="-589615949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733512956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-1806315133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14328676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3A1176" w:rsidP="003A1176">
                      <w:pPr>
                        <w:spacing w:after="0"/>
                      </w:pPr>
                      <w:r>
                        <w:t>Undoing your changes</w:t>
                      </w:r>
                    </w:p>
                  </w:tc>
                </w:sdtContent>
              </w:sdt>
              <w:sdt>
                <w:sdtPr>
                  <w:id w:val="308523579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720978084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11673180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60657148"/>
                  <w:placeholder>
                    <w:docPart w:val="25332CFB92E240E79599AFD6F731EADF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D71BE7" w:rsidP="00D71BE7">
                      <w:pPr>
                        <w:spacing w:after="0"/>
                      </w:pPr>
                      <w:r>
                        <w:t>Issues (Creating, Tracking, Closing)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  <w:sdt>
                <w:sdtPr>
                  <w:id w:val="548571683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881165098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  <w:tr w:rsidR="00607EE8">
              <w:sdt>
                <w:sdtPr>
                  <w:id w:val="172594139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:rsidR="00607EE8" w:rsidRDefault="00901730">
                      <w:pPr>
                        <w:spacing w:after="0"/>
                        <w:rPr>
                          <w:rFonts w:ascii="MS Gothic" w:eastAsia="MS Gothic" w:hAnsi="MS Gothic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96858246"/>
                  <w:placeholder>
                    <w:docPart w:val="25332CFB92E240E79599AFD6F731EADF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[Topic]</w:t>
                      </w:r>
                    </w:p>
                  </w:tc>
                </w:sdtContent>
              </w:sdt>
              <w:sdt>
                <w:sdtPr>
                  <w:id w:val="1190026700"/>
                  <w:placeholder>
                    <w:docPart w:val="7CFA6B2590074A20B109B9911995F58A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[Presenter]</w:t>
                      </w:r>
                    </w:p>
                  </w:tc>
                </w:sdtContent>
              </w:sdt>
              <w:sdt>
                <w:sdtPr>
                  <w:id w:val="-1349722131"/>
                  <w:placeholder>
                    <w:docPart w:val="6A2F15A9D38945C5AFBD0FD70A73B29D"/>
                  </w:placeholder>
                  <w:showingPlcHdr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:rsidR="00607EE8" w:rsidRDefault="00901730">
                      <w:pPr>
                        <w:spacing w:after="0"/>
                      </w:pPr>
                      <w:r>
                        <w:t>[Time]</w:t>
                      </w:r>
                    </w:p>
                  </w:tc>
                </w:sdtContent>
              </w:sdt>
            </w:tr>
          </w:tbl>
          <w:p w:rsidR="00607EE8" w:rsidRDefault="00607EE8">
            <w:pPr>
              <w:spacing w:after="0"/>
            </w:pPr>
          </w:p>
        </w:tc>
      </w:tr>
    </w:tbl>
    <w:p w:rsidR="00607EE8" w:rsidRDefault="00901730">
      <w:pPr>
        <w:pStyle w:val="Heading2"/>
      </w:pPr>
      <w:r>
        <w:t>Other Information</w:t>
      </w:r>
    </w:p>
    <w:p w:rsidR="00607EE8" w:rsidRDefault="00901730">
      <w:r>
        <w:t xml:space="preserve">Observers </w:t>
      </w:r>
      <w:sdt>
        <w:sdtPr>
          <w:id w:val="-984927467"/>
          <w:placeholder>
            <w:docPart w:val="E41044B4CB024C7992AF24F4ED4FA50C"/>
          </w:placeholder>
          <w:showingPlcHdr/>
          <w15:appearance w15:val="hidden"/>
        </w:sdtPr>
        <w:sdtEndPr/>
        <w:sdtContent>
          <w:r>
            <w:t>[Observers]</w:t>
          </w:r>
        </w:sdtContent>
      </w:sdt>
    </w:p>
    <w:p w:rsidR="00607EE8" w:rsidRDefault="00901730">
      <w:r>
        <w:t xml:space="preserve">Resources </w:t>
      </w:r>
      <w:sdt>
        <w:sdtPr>
          <w:id w:val="-329751391"/>
          <w:placeholder>
            <w:docPart w:val="4BC45477CD2F473B99C1FE40834E5BA8"/>
          </w:placeholder>
          <w:showingPlcHdr/>
          <w15:appearance w15:val="hidden"/>
        </w:sdtPr>
        <w:sdtEndPr/>
        <w:sdtContent>
          <w:r>
            <w:t>[Resources]</w:t>
          </w:r>
        </w:sdtContent>
      </w:sdt>
    </w:p>
    <w:p w:rsidR="00607EE8" w:rsidRDefault="00901730">
      <w:r>
        <w:t xml:space="preserve">Special notes </w:t>
      </w:r>
      <w:sdt>
        <w:sdtPr>
          <w:id w:val="-1074665517"/>
          <w:placeholder>
            <w:docPart w:val="F0BFD20D40974A829EC53EECDA7C5AC6"/>
          </w:placeholder>
          <w:showingPlcHdr/>
          <w15:appearance w15:val="hidden"/>
        </w:sdtPr>
        <w:sdtEndPr/>
        <w:sdtContent>
          <w:r>
            <w:t>[Special notes]</w:t>
          </w:r>
        </w:sdtContent>
      </w:sdt>
    </w:p>
    <w:sectPr w:rsidR="00607EE8">
      <w:foot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730" w:rsidRDefault="00901730">
      <w:r>
        <w:separator/>
      </w:r>
    </w:p>
  </w:endnote>
  <w:endnote w:type="continuationSeparator" w:id="0">
    <w:p w:rsidR="00901730" w:rsidRDefault="00901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EE8" w:rsidRDefault="0090173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730" w:rsidRDefault="00901730">
      <w:r>
        <w:separator/>
      </w:r>
    </w:p>
  </w:footnote>
  <w:footnote w:type="continuationSeparator" w:id="0">
    <w:p w:rsidR="00901730" w:rsidRDefault="00901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F78"/>
    <w:rsid w:val="003A1176"/>
    <w:rsid w:val="00524F78"/>
    <w:rsid w:val="005D18FF"/>
    <w:rsid w:val="00607EE8"/>
    <w:rsid w:val="00901730"/>
    <w:rsid w:val="00CB49D2"/>
    <w:rsid w:val="00D7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0C4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estbrooke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2C9C66461144E985E21C3F3575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E3301-DE1D-4DB3-8FBC-5676F4A76449}"/>
      </w:docPartPr>
      <w:docPartBody>
        <w:p w:rsidR="00000000" w:rsidRDefault="00080C90">
          <w:pPr>
            <w:pStyle w:val="542C9C66461144E985E21C3F3575FAFF"/>
          </w:pPr>
          <w:r>
            <w:t>Team Meeting</w:t>
          </w:r>
        </w:p>
      </w:docPartBody>
    </w:docPart>
    <w:docPart>
      <w:docPartPr>
        <w:name w:val="1D77CE761511431CA4B4DE842C9E0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9AE7E-D6CB-48B7-B3BD-4BDCC483E4DB}"/>
      </w:docPartPr>
      <w:docPartBody>
        <w:p w:rsidR="00000000" w:rsidRDefault="00080C90">
          <w:pPr>
            <w:pStyle w:val="1D77CE761511431CA4B4DE842C9E05A0"/>
          </w:pPr>
          <w:r>
            <w:t>[Date | time]</w:t>
          </w:r>
        </w:p>
      </w:docPartBody>
    </w:docPart>
    <w:docPart>
      <w:docPartPr>
        <w:name w:val="B16AE7B53BB04E82971462CC929D7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835DD-5350-4075-A21C-191E44142A26}"/>
      </w:docPartPr>
      <w:docPartBody>
        <w:p w:rsidR="00000000" w:rsidRDefault="00080C90">
          <w:pPr>
            <w:pStyle w:val="B16AE7B53BB04E82971462CC929D7402"/>
          </w:pPr>
          <w:r>
            <w:t>[Location]</w:t>
          </w:r>
        </w:p>
      </w:docPartBody>
    </w:docPart>
    <w:docPart>
      <w:docPartPr>
        <w:name w:val="773F2A4A8CB045AEB62CA5E4951EE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62EED-679E-4B6F-B044-C1E2E7D31327}"/>
      </w:docPartPr>
      <w:docPartBody>
        <w:p w:rsidR="00000000" w:rsidRDefault="00080C90">
          <w:pPr>
            <w:pStyle w:val="773F2A4A8CB045AEB62CA5E4951EE492"/>
          </w:pPr>
          <w:r>
            <w:t>[Meeting called by]</w:t>
          </w:r>
        </w:p>
      </w:docPartBody>
    </w:docPart>
    <w:docPart>
      <w:docPartPr>
        <w:name w:val="4A3DD54982E648B0A3B709B3D6928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E0355-BB7A-4271-8F8E-307E77997B1D}"/>
      </w:docPartPr>
      <w:docPartBody>
        <w:p w:rsidR="00000000" w:rsidRDefault="00080C90">
          <w:pPr>
            <w:pStyle w:val="4A3DD54982E648B0A3B709B3D6928A7F"/>
          </w:pPr>
          <w:r>
            <w:t>[Type of meeting]</w:t>
          </w:r>
        </w:p>
      </w:docPartBody>
    </w:docPart>
    <w:docPart>
      <w:docPartPr>
        <w:name w:val="7FDE51BC735C415EBB0DDCF7953BD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4399D-9419-451D-B885-C2B375799BB7}"/>
      </w:docPartPr>
      <w:docPartBody>
        <w:p w:rsidR="00000000" w:rsidRDefault="00080C90">
          <w:pPr>
            <w:pStyle w:val="7FDE51BC735C415EBB0DDCF7953BDF78"/>
          </w:pPr>
          <w:r>
            <w:t>[Facilitator]</w:t>
          </w:r>
        </w:p>
      </w:docPartBody>
    </w:docPart>
    <w:docPart>
      <w:docPartPr>
        <w:name w:val="B60AF76BA35A4E8B984758EA92CDA7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445FB-3243-4F2D-B32B-14AEE9E82891}"/>
      </w:docPartPr>
      <w:docPartBody>
        <w:p w:rsidR="00000000" w:rsidRDefault="00080C90">
          <w:pPr>
            <w:pStyle w:val="B60AF76BA35A4E8B984758EA92CDA768"/>
          </w:pPr>
          <w:r>
            <w:t>[Note taker]</w:t>
          </w:r>
        </w:p>
      </w:docPartBody>
    </w:docPart>
    <w:docPart>
      <w:docPartPr>
        <w:name w:val="AE915E8B024B4DD4A7505F78910C1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882C2-AC82-437E-8614-5C257228B946}"/>
      </w:docPartPr>
      <w:docPartBody>
        <w:p w:rsidR="00000000" w:rsidRDefault="00080C90">
          <w:pPr>
            <w:pStyle w:val="AE915E8B024B4DD4A7505F78910C1DE5"/>
          </w:pPr>
          <w:r>
            <w:t>[Timekeeper]</w:t>
          </w:r>
        </w:p>
      </w:docPartBody>
    </w:docPart>
    <w:docPart>
      <w:docPartPr>
        <w:name w:val="D2864285ECB2403595EC37CDD58E2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F84A3-21D3-4B11-AB71-D3EC391FE44D}"/>
      </w:docPartPr>
      <w:docPartBody>
        <w:p w:rsidR="00000000" w:rsidRDefault="00080C90">
          <w:pPr>
            <w:pStyle w:val="D2864285ECB2403595EC37CDD58E2730"/>
          </w:pPr>
          <w:r>
            <w:t>[Attendees]</w:t>
          </w:r>
        </w:p>
      </w:docPartBody>
    </w:docPart>
    <w:docPart>
      <w:docPartPr>
        <w:name w:val="ACFF8C67A787475CA6ADC115FB620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3D249-BA41-40BD-9CA8-865F4231AC12}"/>
      </w:docPartPr>
      <w:docPartBody>
        <w:p w:rsidR="00000000" w:rsidRDefault="00080C90">
          <w:pPr>
            <w:pStyle w:val="ACFF8C67A787475CA6ADC115FB6203CD"/>
          </w:pPr>
          <w:r>
            <w:t>[Please read]</w:t>
          </w:r>
        </w:p>
      </w:docPartBody>
    </w:docPart>
    <w:docPart>
      <w:docPartPr>
        <w:name w:val="0EC7F954866B4E4D85EE796E2CBC6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71852-CA5D-45C5-9A6B-81D9C38B1DE2}"/>
      </w:docPartPr>
      <w:docPartBody>
        <w:p w:rsidR="00000000" w:rsidRDefault="00080C90">
          <w:pPr>
            <w:pStyle w:val="0EC7F954866B4E4D85EE796E2CBC64F3"/>
          </w:pPr>
          <w:r>
            <w:t>[Please bring]</w:t>
          </w:r>
        </w:p>
      </w:docPartBody>
    </w:docPart>
    <w:docPart>
      <w:docPartPr>
        <w:name w:val="25332CFB92E240E79599AFD6F731E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CE0C4-38BD-472F-85F8-0ED13AF01F49}"/>
      </w:docPartPr>
      <w:docPartBody>
        <w:p w:rsidR="00000000" w:rsidRDefault="00080C90">
          <w:pPr>
            <w:pStyle w:val="25332CFB92E240E79599AFD6F731EADF"/>
          </w:pPr>
          <w:r>
            <w:t>[Topic]</w:t>
          </w:r>
        </w:p>
      </w:docPartBody>
    </w:docPart>
    <w:docPart>
      <w:docPartPr>
        <w:name w:val="7CFA6B2590074A20B109B9911995F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FACF5-7A5B-4A54-84BC-DE7759FE6AAE}"/>
      </w:docPartPr>
      <w:docPartBody>
        <w:p w:rsidR="00000000" w:rsidRDefault="00080C90">
          <w:pPr>
            <w:pStyle w:val="7CFA6B2590074A20B109B9911995F58A"/>
          </w:pPr>
          <w:r>
            <w:t>[Presenter]</w:t>
          </w:r>
        </w:p>
      </w:docPartBody>
    </w:docPart>
    <w:docPart>
      <w:docPartPr>
        <w:name w:val="6A2F15A9D38945C5AFBD0FD70A73B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2881-10F2-4012-88F1-1BEA11E8B02D}"/>
      </w:docPartPr>
      <w:docPartBody>
        <w:p w:rsidR="00000000" w:rsidRDefault="00080C90">
          <w:pPr>
            <w:pStyle w:val="6A2F15A9D38945C5AFBD0FD70A73B29D"/>
          </w:pPr>
          <w:r>
            <w:t>[Time]</w:t>
          </w:r>
        </w:p>
      </w:docPartBody>
    </w:docPart>
    <w:docPart>
      <w:docPartPr>
        <w:name w:val="E41044B4CB024C7992AF24F4ED4FA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BA4C-7165-4D3F-892D-8359EE64ECB7}"/>
      </w:docPartPr>
      <w:docPartBody>
        <w:p w:rsidR="00000000" w:rsidRDefault="00080C90">
          <w:pPr>
            <w:pStyle w:val="E41044B4CB024C7992AF24F4ED4FA50C"/>
          </w:pPr>
          <w:r>
            <w:t>[Observers]</w:t>
          </w:r>
        </w:p>
      </w:docPartBody>
    </w:docPart>
    <w:docPart>
      <w:docPartPr>
        <w:name w:val="4BC45477CD2F473B99C1FE40834E5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C95BC-3814-4C3F-A03F-A33F2A1D8362}"/>
      </w:docPartPr>
      <w:docPartBody>
        <w:p w:rsidR="00000000" w:rsidRDefault="00080C90">
          <w:pPr>
            <w:pStyle w:val="4BC45477CD2F473B99C1FE40834E5BA8"/>
          </w:pPr>
          <w:r>
            <w:t>[Resources]</w:t>
          </w:r>
        </w:p>
      </w:docPartBody>
    </w:docPart>
    <w:docPart>
      <w:docPartPr>
        <w:name w:val="F0BFD20D40974A829EC53EECDA7C5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A75A1-96DE-4ABF-8197-17A0261D68B4}"/>
      </w:docPartPr>
      <w:docPartBody>
        <w:p w:rsidR="00000000" w:rsidRDefault="00080C90">
          <w:pPr>
            <w:pStyle w:val="F0BFD20D40974A829EC53EECDA7C5AC6"/>
          </w:pPr>
          <w:r>
            <w:t>[Special notes]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90"/>
    <w:rsid w:val="0008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2C9C66461144E985E21C3F3575FAFF">
    <w:name w:val="542C9C66461144E985E21C3F3575FAFF"/>
  </w:style>
  <w:style w:type="paragraph" w:customStyle="1" w:styleId="1D77CE761511431CA4B4DE842C9E05A0">
    <w:name w:val="1D77CE761511431CA4B4DE842C9E05A0"/>
  </w:style>
  <w:style w:type="paragraph" w:customStyle="1" w:styleId="B16AE7B53BB04E82971462CC929D7402">
    <w:name w:val="B16AE7B53BB04E82971462CC929D7402"/>
  </w:style>
  <w:style w:type="paragraph" w:customStyle="1" w:styleId="773F2A4A8CB045AEB62CA5E4951EE492">
    <w:name w:val="773F2A4A8CB045AEB62CA5E4951EE492"/>
  </w:style>
  <w:style w:type="paragraph" w:customStyle="1" w:styleId="4A3DD54982E648B0A3B709B3D6928A7F">
    <w:name w:val="4A3DD54982E648B0A3B709B3D6928A7F"/>
  </w:style>
  <w:style w:type="paragraph" w:customStyle="1" w:styleId="7FDE51BC735C415EBB0DDCF7953BDF78">
    <w:name w:val="7FDE51BC735C415EBB0DDCF7953BDF78"/>
  </w:style>
  <w:style w:type="paragraph" w:customStyle="1" w:styleId="B60AF76BA35A4E8B984758EA92CDA768">
    <w:name w:val="B60AF76BA35A4E8B984758EA92CDA768"/>
  </w:style>
  <w:style w:type="paragraph" w:customStyle="1" w:styleId="AE915E8B024B4DD4A7505F78910C1DE5">
    <w:name w:val="AE915E8B024B4DD4A7505F78910C1DE5"/>
  </w:style>
  <w:style w:type="paragraph" w:customStyle="1" w:styleId="D2864285ECB2403595EC37CDD58E2730">
    <w:name w:val="D2864285ECB2403595EC37CDD58E2730"/>
  </w:style>
  <w:style w:type="paragraph" w:customStyle="1" w:styleId="ACFF8C67A787475CA6ADC115FB6203CD">
    <w:name w:val="ACFF8C67A787475CA6ADC115FB6203CD"/>
  </w:style>
  <w:style w:type="paragraph" w:customStyle="1" w:styleId="0EC7F954866B4E4D85EE796E2CBC64F3">
    <w:name w:val="0EC7F954866B4E4D85EE796E2CBC64F3"/>
  </w:style>
  <w:style w:type="paragraph" w:customStyle="1" w:styleId="25332CFB92E240E79599AFD6F731EADF">
    <w:name w:val="25332CFB92E240E79599AFD6F731EADF"/>
  </w:style>
  <w:style w:type="paragraph" w:customStyle="1" w:styleId="7CFA6B2590074A20B109B9911995F58A">
    <w:name w:val="7CFA6B2590074A20B109B9911995F58A"/>
  </w:style>
  <w:style w:type="paragraph" w:customStyle="1" w:styleId="6A2F15A9D38945C5AFBD0FD70A73B29D">
    <w:name w:val="6A2F15A9D38945C5AFBD0FD70A73B29D"/>
  </w:style>
  <w:style w:type="paragraph" w:customStyle="1" w:styleId="E41044B4CB024C7992AF24F4ED4FA50C">
    <w:name w:val="E41044B4CB024C7992AF24F4ED4FA50C"/>
  </w:style>
  <w:style w:type="paragraph" w:customStyle="1" w:styleId="4BC45477CD2F473B99C1FE40834E5BA8">
    <w:name w:val="4BC45477CD2F473B99C1FE40834E5BA8"/>
  </w:style>
  <w:style w:type="paragraph" w:customStyle="1" w:styleId="F0BFD20D40974A829EC53EECDA7C5AC6">
    <w:name w:val="F0BFD20D40974A829EC53EECDA7C5A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2017-03-08T15:20:00Z</dcterms:created>
  <dcterms:modified xsi:type="dcterms:W3CDTF">2017-03-08T16:37:00Z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TC034630729991</vt:lpwstr>
  </property>
</Properties>
</file>